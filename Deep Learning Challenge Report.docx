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7D31C" w14:textId="66A2FBE3" w:rsidR="00120DFC" w:rsidRDefault="00120DFC" w:rsidP="00120DFC">
      <w:pPr>
        <w:rPr>
          <w:b/>
        </w:rPr>
      </w:pPr>
      <w:r w:rsidRPr="00120DFC">
        <w:rPr>
          <w:b/>
          <w:highlight w:val="yellow"/>
        </w:rPr>
        <w:t>Deep Learning Challenge Report</w:t>
      </w:r>
    </w:p>
    <w:p w14:paraId="15A627AE" w14:textId="77777777" w:rsidR="00120DFC" w:rsidRPr="00120DFC" w:rsidRDefault="00120DFC" w:rsidP="00120DFC">
      <w:pPr>
        <w:rPr>
          <w:b/>
        </w:rPr>
      </w:pPr>
    </w:p>
    <w:p w14:paraId="3E7ACF2F" w14:textId="77777777" w:rsidR="00120DFC" w:rsidRDefault="00120DFC" w:rsidP="00120DFC">
      <w:r>
        <w:t xml:space="preserve">1.the purpose of this analysis was to find out how successful an organization might be at getting a loan by using the charity dataset to predict that outcome. </w:t>
      </w:r>
    </w:p>
    <w:p w14:paraId="086B1B24" w14:textId="77777777" w:rsidR="00120DFC" w:rsidRDefault="00120DFC" w:rsidP="00120DFC"/>
    <w:p w14:paraId="7B10EC90" w14:textId="77777777" w:rsidR="00477865" w:rsidRDefault="00120DFC" w:rsidP="00120DFC">
      <w:r>
        <w:t xml:space="preserve">2. </w:t>
      </w:r>
    </w:p>
    <w:p w14:paraId="03A314EB" w14:textId="4048DE4B" w:rsidR="00CB5EB1" w:rsidRDefault="00120DFC" w:rsidP="00477865">
      <w:pPr>
        <w:pStyle w:val="ListParagraph"/>
        <w:numPr>
          <w:ilvl w:val="0"/>
          <w:numId w:val="1"/>
        </w:numPr>
      </w:pPr>
      <w:r>
        <w:t xml:space="preserve">The targets variables of the model are the y </w:t>
      </w:r>
      <w:r w:rsidR="00477865">
        <w:t xml:space="preserve">variables: </w:t>
      </w:r>
      <w:r>
        <w:t>'IS_SUCCESSFUL' column</w:t>
      </w:r>
      <w:r w:rsidR="00477865">
        <w:t xml:space="preserve"> below.</w:t>
      </w:r>
    </w:p>
    <w:p w14:paraId="224D0D7D" w14:textId="6F64490C" w:rsidR="00120DFC" w:rsidRDefault="00477865" w:rsidP="00120DFC">
      <w:r w:rsidRPr="00477865">
        <w:drawing>
          <wp:inline distT="0" distB="0" distL="0" distR="0" wp14:anchorId="7553426C" wp14:editId="5655E2D7">
            <wp:extent cx="1587500" cy="2885440"/>
            <wp:effectExtent l="0" t="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8FA0" w14:textId="77777777" w:rsidR="00477865" w:rsidRDefault="00477865" w:rsidP="00120DFC"/>
    <w:p w14:paraId="0776E64A" w14:textId="03EEE2DC" w:rsidR="00477865" w:rsidRDefault="00477865" w:rsidP="00477865">
      <w:pPr>
        <w:pStyle w:val="ListParagraph"/>
        <w:numPr>
          <w:ilvl w:val="0"/>
          <w:numId w:val="1"/>
        </w:numPr>
      </w:pPr>
      <w:r>
        <w:t xml:space="preserve">The features variables are my input X variables. Those variables include everything in our </w:t>
      </w:r>
      <w:proofErr w:type="spellStart"/>
      <w:r>
        <w:t>DataFrame</w:t>
      </w:r>
      <w:proofErr w:type="spellEnd"/>
      <w:r>
        <w:t xml:space="preserve"> except our target variables and the other 2 variables (EIN &amp; NAME) we dropped. </w:t>
      </w:r>
    </w:p>
    <w:p w14:paraId="0C0A9D98" w14:textId="29853E04" w:rsidR="00E073F0" w:rsidRDefault="00E073F0" w:rsidP="00E073F0">
      <w:pPr>
        <w:pStyle w:val="ListParagraph"/>
      </w:pPr>
      <w:r w:rsidRPr="00E073F0">
        <w:drawing>
          <wp:inline distT="0" distB="0" distL="0" distR="0" wp14:anchorId="77A8DD57" wp14:editId="6A619F2E">
            <wp:extent cx="5943600" cy="1391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AAB6" w14:textId="62CA1425" w:rsidR="00477865" w:rsidRDefault="00E073F0" w:rsidP="00477865">
      <w:pPr>
        <w:pStyle w:val="ListParagraph"/>
        <w:numPr>
          <w:ilvl w:val="0"/>
          <w:numId w:val="1"/>
        </w:numPr>
      </w:pPr>
      <w:r>
        <w:t>The variables that we removed from our input data are EIN and Name as they don t have an impact on our target outcome</w:t>
      </w:r>
    </w:p>
    <w:p w14:paraId="40C8C613" w14:textId="1B326BBB" w:rsidR="00E073F0" w:rsidRDefault="00E073F0" w:rsidP="00477865">
      <w:pPr>
        <w:pStyle w:val="ListParagraph"/>
        <w:numPr>
          <w:ilvl w:val="0"/>
          <w:numId w:val="1"/>
        </w:numPr>
      </w:pPr>
      <w:r>
        <w:t>In my first attempt, I used 3 layers</w:t>
      </w:r>
      <w:r w:rsidR="00342844">
        <w:t xml:space="preserve"> with 80, 30 and 1 neurons respectively. in terms of activation, I used ‘</w:t>
      </w:r>
      <w:proofErr w:type="spellStart"/>
      <w:r w:rsidR="00342844">
        <w:t>relu</w:t>
      </w:r>
      <w:proofErr w:type="spellEnd"/>
      <w:r w:rsidR="00342844">
        <w:t>’ on my 1</w:t>
      </w:r>
      <w:r w:rsidR="00342844" w:rsidRPr="00342844">
        <w:rPr>
          <w:vertAlign w:val="superscript"/>
        </w:rPr>
        <w:t>st</w:t>
      </w:r>
      <w:r w:rsidR="00342844">
        <w:t xml:space="preserve"> and 2</w:t>
      </w:r>
      <w:r w:rsidR="00342844" w:rsidRPr="00342844">
        <w:rPr>
          <w:vertAlign w:val="superscript"/>
        </w:rPr>
        <w:t>nd</w:t>
      </w:r>
      <w:r w:rsidR="00342844">
        <w:t xml:space="preserve"> layers and sigmoid on my output later.</w:t>
      </w:r>
    </w:p>
    <w:p w14:paraId="785BB029" w14:textId="78893152" w:rsidR="00342844" w:rsidRDefault="00342844" w:rsidP="00342844">
      <w:pPr>
        <w:pStyle w:val="ListParagraph"/>
      </w:pPr>
      <w:r w:rsidRPr="00342844">
        <w:lastRenderedPageBreak/>
        <w:drawing>
          <wp:inline distT="0" distB="0" distL="0" distR="0" wp14:anchorId="423607EE" wp14:editId="72CCCD4D">
            <wp:extent cx="59436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3106" w14:textId="77777777" w:rsidR="00342844" w:rsidRDefault="00342844" w:rsidP="00342844">
      <w:pPr>
        <w:pStyle w:val="ListParagraph"/>
      </w:pPr>
    </w:p>
    <w:p w14:paraId="7D73C227" w14:textId="0CE58732" w:rsidR="00E073F0" w:rsidRDefault="00342844" w:rsidP="00342844">
      <w:pPr>
        <w:ind w:firstLine="720"/>
      </w:pPr>
      <w:r>
        <w:t>By doing so I achieved an accuracy of 72.99% as seen below:</w:t>
      </w:r>
    </w:p>
    <w:p w14:paraId="00896666" w14:textId="6B6A46C2" w:rsidR="00342844" w:rsidRDefault="00342844" w:rsidP="00E073F0">
      <w:r w:rsidRPr="00342844">
        <w:drawing>
          <wp:inline distT="0" distB="0" distL="0" distR="0" wp14:anchorId="67296B19" wp14:editId="571664AF">
            <wp:extent cx="5943600" cy="451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4E31" w14:textId="77777777" w:rsidR="00342844" w:rsidRDefault="00342844" w:rsidP="00E073F0"/>
    <w:p w14:paraId="11217068" w14:textId="00F006E9" w:rsidR="00342844" w:rsidRDefault="00342844" w:rsidP="00342844">
      <w:pPr>
        <w:pStyle w:val="ListParagraph"/>
        <w:numPr>
          <w:ilvl w:val="0"/>
          <w:numId w:val="2"/>
        </w:numPr>
      </w:pPr>
      <w:r>
        <w:t xml:space="preserve">I was not able to achieve the target model performance of 75%. I did a second attempt to improve my model performance by </w:t>
      </w:r>
      <w:r w:rsidR="00EF415C">
        <w:t xml:space="preserve">adding another hidden layer </w:t>
      </w:r>
      <w:r w:rsidR="00A94803">
        <w:t>with a "</w:t>
      </w:r>
      <w:proofErr w:type="spellStart"/>
      <w:r w:rsidR="00A94803">
        <w:t>relu</w:t>
      </w:r>
      <w:proofErr w:type="spellEnd"/>
      <w:r w:rsidR="00A94803">
        <w:t xml:space="preserve">” activation while maintaining the number of nodes about the same but was only able to achieve 73% </w:t>
      </w:r>
      <w:proofErr w:type="gramStart"/>
      <w:r w:rsidR="00A94803">
        <w:t>accuracy(</w:t>
      </w:r>
      <w:proofErr w:type="gramEnd"/>
      <w:r w:rsidR="00A94803">
        <w:t>see screenshot below)  which is not that different from the result on the 1</w:t>
      </w:r>
      <w:r w:rsidR="00A94803" w:rsidRPr="00A94803">
        <w:rPr>
          <w:vertAlign w:val="superscript"/>
        </w:rPr>
        <w:t>st</w:t>
      </w:r>
      <w:r w:rsidR="00A94803">
        <w:t xml:space="preserve"> attempt.</w:t>
      </w:r>
    </w:p>
    <w:p w14:paraId="3128AFE1" w14:textId="77777777" w:rsidR="00A94803" w:rsidRDefault="00A94803" w:rsidP="00A94803">
      <w:pPr>
        <w:pStyle w:val="ListParagraph"/>
      </w:pPr>
    </w:p>
    <w:p w14:paraId="3E398115" w14:textId="065F1DFB" w:rsidR="00A94803" w:rsidRDefault="00A94803" w:rsidP="00A94803">
      <w:pPr>
        <w:pStyle w:val="ListParagraph"/>
      </w:pPr>
      <w:r w:rsidRPr="00A94803">
        <w:drawing>
          <wp:inline distT="0" distB="0" distL="0" distR="0" wp14:anchorId="0A0DD086" wp14:editId="212F5DA8">
            <wp:extent cx="5943600" cy="474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1CA3" w14:textId="77777777" w:rsidR="00600085" w:rsidRDefault="00600085" w:rsidP="00600085"/>
    <w:p w14:paraId="4C57D700" w14:textId="3BEA4D41" w:rsidR="00600085" w:rsidRDefault="00600085" w:rsidP="00600085">
      <w:pPr>
        <w:pStyle w:val="ListParagraph"/>
        <w:numPr>
          <w:ilvl w:val="0"/>
          <w:numId w:val="2"/>
        </w:numPr>
      </w:pPr>
      <w:r>
        <w:t>Since I still wasn’t able to achieve 75% accuracy, I tried a 3</w:t>
      </w:r>
      <w:r w:rsidRPr="00600085">
        <w:rPr>
          <w:vertAlign w:val="superscript"/>
        </w:rPr>
        <w:t>rd</w:t>
      </w:r>
      <w:r>
        <w:t xml:space="preserve"> time to optimize my model under a new notebook called “</w:t>
      </w:r>
      <w:proofErr w:type="spellStart"/>
      <w:r w:rsidRPr="00600085">
        <w:t>AlphabetSoupCharity_Optimzation</w:t>
      </w:r>
      <w:proofErr w:type="spellEnd"/>
      <w:r>
        <w:t>”</w:t>
      </w:r>
      <w:r w:rsidR="00827934">
        <w:t xml:space="preserve"> where I added another layer to my already optimized model. With 5 layers now and changing slightly my activation function of 2 of my layers, I </w:t>
      </w:r>
      <w:r w:rsidR="00F5184C">
        <w:t>still wasn’t</w:t>
      </w:r>
      <w:r w:rsidR="00827934">
        <w:t xml:space="preserve"> able to achieve </w:t>
      </w:r>
      <w:r w:rsidR="00F5184C">
        <w:t xml:space="preserve">75% accuracy but still stayed. around 73%. </w:t>
      </w:r>
    </w:p>
    <w:p w14:paraId="26A28D4F" w14:textId="293FC9DF" w:rsidR="00F5184C" w:rsidRDefault="00F5184C" w:rsidP="00F5184C">
      <w:pPr>
        <w:pStyle w:val="ListParagraph"/>
      </w:pPr>
      <w:r w:rsidRPr="00F5184C">
        <w:drawing>
          <wp:inline distT="0" distB="0" distL="0" distR="0" wp14:anchorId="0F30315A" wp14:editId="15443604">
            <wp:extent cx="5943600" cy="416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F56A" w14:textId="77777777" w:rsidR="00F5184C" w:rsidRDefault="00F5184C" w:rsidP="00F5184C">
      <w:pPr>
        <w:pStyle w:val="ListParagraph"/>
      </w:pPr>
    </w:p>
    <w:p w14:paraId="6D347897" w14:textId="52E082C7" w:rsidR="00F5184C" w:rsidRDefault="00F5184C" w:rsidP="00F5184C">
      <w:pPr>
        <w:pStyle w:val="ListParagraph"/>
      </w:pPr>
      <w:r>
        <w:t xml:space="preserve">Since I already made 3 attempts at optimizing my data for this homework, I will keep </w:t>
      </w:r>
      <w:bookmarkStart w:id="0" w:name="_GoBack"/>
      <w:bookmarkEnd w:id="0"/>
      <w:r>
        <w:t xml:space="preserve">making some changes on my own and see how far I can get at optimizing my model. </w:t>
      </w:r>
    </w:p>
    <w:sectPr w:rsidR="00F5184C" w:rsidSect="00FA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15D7E"/>
    <w:multiLevelType w:val="hybridMultilevel"/>
    <w:tmpl w:val="C1BE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C04A4"/>
    <w:multiLevelType w:val="hybridMultilevel"/>
    <w:tmpl w:val="EED8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EA"/>
    <w:rsid w:val="00120DFC"/>
    <w:rsid w:val="0023431C"/>
    <w:rsid w:val="00281C38"/>
    <w:rsid w:val="00342844"/>
    <w:rsid w:val="00477865"/>
    <w:rsid w:val="00482877"/>
    <w:rsid w:val="00600085"/>
    <w:rsid w:val="006A1E5B"/>
    <w:rsid w:val="00723A7F"/>
    <w:rsid w:val="007B3274"/>
    <w:rsid w:val="00827934"/>
    <w:rsid w:val="00A94803"/>
    <w:rsid w:val="00AA153A"/>
    <w:rsid w:val="00CB5EB1"/>
    <w:rsid w:val="00CF562E"/>
    <w:rsid w:val="00E073F0"/>
    <w:rsid w:val="00EF415C"/>
    <w:rsid w:val="00F5184C"/>
    <w:rsid w:val="00FA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814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Deep Learning Challenge Report.docx</Template>
  <TotalTime>23</TotalTime>
  <Pages>2</Pages>
  <Words>257</Words>
  <Characters>1466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dieneba diaby</dc:creator>
  <cp:keywords/>
  <dc:description/>
  <cp:lastModifiedBy>dieneba diaby</cp:lastModifiedBy>
  <cp:revision>2</cp:revision>
  <dcterms:created xsi:type="dcterms:W3CDTF">2015-12-23T04:10:00Z</dcterms:created>
  <dcterms:modified xsi:type="dcterms:W3CDTF">2021-11-17T02:06:00Z</dcterms:modified>
</cp:coreProperties>
</file>